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98" w:rsidRDefault="005B4FE5" w:rsidP="004358BA">
      <w:pPr>
        <w:pStyle w:val="1"/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Altium</w:t>
      </w:r>
      <w:r>
        <w:rPr>
          <w:rFonts w:ascii="微软雅黑" w:eastAsia="微软雅黑" w:hAnsi="微软雅黑"/>
          <w:b w:val="0"/>
        </w:rPr>
        <w:t>库</w:t>
      </w:r>
      <w:r>
        <w:rPr>
          <w:rFonts w:ascii="微软雅黑" w:eastAsia="微软雅黑" w:hAnsi="微软雅黑" w:hint="eastAsia"/>
          <w:b w:val="0"/>
        </w:rPr>
        <w:t xml:space="preserve"> </w:t>
      </w:r>
      <w:r w:rsidR="004358BA" w:rsidRPr="00056C06">
        <w:rPr>
          <w:rFonts w:ascii="微软雅黑" w:eastAsia="微软雅黑" w:hAnsi="微软雅黑"/>
          <w:b w:val="0"/>
        </w:rPr>
        <w:t>更新记录</w:t>
      </w:r>
    </w:p>
    <w:p w:rsidR="00A1035A" w:rsidRPr="00BF043A" w:rsidRDefault="00A1035A" w:rsidP="00A1035A">
      <w:pPr>
        <w:pStyle w:val="2"/>
      </w:pPr>
      <w:r>
        <w:t>Altiumlib V1.8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A1035A" w:rsidRPr="00E26943" w:rsidTr="00054E63">
        <w:tc>
          <w:tcPr>
            <w:tcW w:w="1271" w:type="dxa"/>
            <w:shd w:val="clear" w:color="auto" w:fill="auto"/>
          </w:tcPr>
          <w:p w:rsidR="00A1035A" w:rsidRPr="00E26943" w:rsidRDefault="00A1035A" w:rsidP="00054E63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A1035A" w:rsidRPr="00E26943" w:rsidRDefault="00A1035A" w:rsidP="00054E63">
            <w:pPr>
              <w:jc w:val="center"/>
            </w:pPr>
            <w:r>
              <w:t>V1.</w:t>
            </w:r>
            <w:r>
              <w:t>8</w:t>
            </w:r>
          </w:p>
        </w:tc>
      </w:tr>
      <w:tr w:rsidR="00A1035A" w:rsidRPr="00E26943" w:rsidTr="00054E63">
        <w:tc>
          <w:tcPr>
            <w:tcW w:w="1271" w:type="dxa"/>
            <w:shd w:val="clear" w:color="auto" w:fill="auto"/>
          </w:tcPr>
          <w:p w:rsidR="00A1035A" w:rsidRPr="00E26943" w:rsidRDefault="00A1035A" w:rsidP="00054E63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A1035A" w:rsidRPr="00E26943" w:rsidRDefault="00A1035A" w:rsidP="00054E63">
            <w:pPr>
              <w:jc w:val="center"/>
            </w:pPr>
            <w:r>
              <w:t>2019.01.10</w:t>
            </w:r>
          </w:p>
        </w:tc>
      </w:tr>
      <w:tr w:rsidR="00A1035A" w:rsidRPr="00E26943" w:rsidTr="00054E63">
        <w:tc>
          <w:tcPr>
            <w:tcW w:w="1271" w:type="dxa"/>
            <w:shd w:val="clear" w:color="auto" w:fill="auto"/>
          </w:tcPr>
          <w:p w:rsidR="00A1035A" w:rsidRPr="00E26943" w:rsidRDefault="00A1035A" w:rsidP="00054E63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A1035A" w:rsidRPr="00E26943" w:rsidRDefault="00A1035A" w:rsidP="00054E63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A1035A" w:rsidRPr="00E26943" w:rsidTr="00A1035A">
        <w:trPr>
          <w:trHeight w:val="223"/>
        </w:trPr>
        <w:tc>
          <w:tcPr>
            <w:tcW w:w="1271" w:type="dxa"/>
            <w:shd w:val="clear" w:color="auto" w:fill="auto"/>
            <w:vAlign w:val="center"/>
          </w:tcPr>
          <w:p w:rsidR="00A1035A" w:rsidRPr="00E26943" w:rsidRDefault="00A1035A" w:rsidP="00054E63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A1035A" w:rsidRPr="00E26943" w:rsidRDefault="00A1035A" w:rsidP="00A1035A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</w:t>
            </w:r>
            <w:r>
              <w:t>库添加器件</w:t>
            </w:r>
            <w:r>
              <w:t>MC74VHC1G32</w:t>
            </w:r>
            <w:r>
              <w:rPr>
                <w:rFonts w:hint="eastAsia"/>
              </w:rPr>
              <w:t>。</w:t>
            </w:r>
          </w:p>
        </w:tc>
      </w:tr>
      <w:tr w:rsidR="00A1035A" w:rsidRPr="00E26943" w:rsidTr="00054E63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A1035A" w:rsidRPr="00E26943" w:rsidRDefault="00A1035A" w:rsidP="00054E63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A1035A" w:rsidRPr="00E26943" w:rsidRDefault="00A1035A" w:rsidP="00054E63"/>
        </w:tc>
      </w:tr>
      <w:tr w:rsidR="00A1035A" w:rsidRPr="00E26943" w:rsidTr="00054E63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A1035A" w:rsidRPr="00E26943" w:rsidRDefault="00A1035A" w:rsidP="00054E63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A1035A" w:rsidRPr="00E26943" w:rsidRDefault="00A1035A" w:rsidP="00054E63"/>
        </w:tc>
      </w:tr>
    </w:tbl>
    <w:p w:rsidR="00553902" w:rsidRPr="00BF043A" w:rsidRDefault="00553902" w:rsidP="00553902">
      <w:pPr>
        <w:pStyle w:val="2"/>
      </w:pPr>
      <w:r>
        <w:t>Altiumlib V1.7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553902" w:rsidRPr="00E26943" w:rsidTr="00986055">
        <w:tc>
          <w:tcPr>
            <w:tcW w:w="1271" w:type="dxa"/>
            <w:shd w:val="clear" w:color="auto" w:fill="auto"/>
          </w:tcPr>
          <w:p w:rsidR="00553902" w:rsidRPr="00E26943" w:rsidRDefault="00553902" w:rsidP="00986055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553902" w:rsidRPr="00E26943" w:rsidRDefault="00553902" w:rsidP="00986055">
            <w:pPr>
              <w:jc w:val="center"/>
            </w:pPr>
            <w:r>
              <w:t>V1.</w:t>
            </w:r>
            <w:r w:rsidR="00A1035A">
              <w:t>7</w:t>
            </w:r>
          </w:p>
        </w:tc>
      </w:tr>
      <w:tr w:rsidR="00553902" w:rsidRPr="00E26943" w:rsidTr="00986055">
        <w:tc>
          <w:tcPr>
            <w:tcW w:w="1271" w:type="dxa"/>
            <w:shd w:val="clear" w:color="auto" w:fill="auto"/>
          </w:tcPr>
          <w:p w:rsidR="00553902" w:rsidRPr="00E26943" w:rsidRDefault="00553902" w:rsidP="00986055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553902" w:rsidRPr="00E26943" w:rsidRDefault="00553902" w:rsidP="00553902">
            <w:pPr>
              <w:jc w:val="center"/>
            </w:pPr>
            <w:r>
              <w:t>2018.12.12</w:t>
            </w:r>
          </w:p>
        </w:tc>
      </w:tr>
      <w:tr w:rsidR="00553902" w:rsidRPr="00E26943" w:rsidTr="00986055">
        <w:tc>
          <w:tcPr>
            <w:tcW w:w="1271" w:type="dxa"/>
            <w:shd w:val="clear" w:color="auto" w:fill="auto"/>
          </w:tcPr>
          <w:p w:rsidR="00553902" w:rsidRPr="00E26943" w:rsidRDefault="00553902" w:rsidP="00986055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553902" w:rsidRPr="00E26943" w:rsidRDefault="00553902" w:rsidP="00986055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553902" w:rsidRPr="00E26943" w:rsidTr="00A1035A">
        <w:trPr>
          <w:trHeight w:val="225"/>
        </w:trPr>
        <w:tc>
          <w:tcPr>
            <w:tcW w:w="1271" w:type="dxa"/>
            <w:shd w:val="clear" w:color="auto" w:fill="auto"/>
            <w:vAlign w:val="center"/>
          </w:tcPr>
          <w:p w:rsidR="00553902" w:rsidRPr="00E26943" w:rsidRDefault="00553902" w:rsidP="00986055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553902" w:rsidRPr="00E26943" w:rsidRDefault="00553902" w:rsidP="00A1035A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bookmarkStart w:id="0" w:name="_GoBack"/>
            <w:bookmarkEnd w:id="0"/>
            <w:r>
              <w:t>C</w:t>
            </w:r>
            <w:r>
              <w:t>库添加器件</w:t>
            </w:r>
            <w:r>
              <w:rPr>
                <w:rFonts w:hint="eastAsia"/>
              </w:rPr>
              <w:t>T</w:t>
            </w:r>
            <w:r>
              <w:t>PS62175/TPS62177</w:t>
            </w:r>
            <w:r>
              <w:t>及对应的</w:t>
            </w:r>
            <w:r>
              <w:rPr>
                <w:rFonts w:hint="eastAsia"/>
              </w:rPr>
              <w:t>W</w:t>
            </w:r>
            <w:r>
              <w:t>SON-10</w:t>
            </w:r>
            <w:r>
              <w:t>封装</w:t>
            </w:r>
            <w:r>
              <w:rPr>
                <w:rFonts w:hint="eastAsia"/>
              </w:rPr>
              <w:t>。</w:t>
            </w:r>
          </w:p>
        </w:tc>
      </w:tr>
      <w:tr w:rsidR="00553902" w:rsidRPr="00E26943" w:rsidTr="00986055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553902" w:rsidRPr="00E26943" w:rsidRDefault="00553902" w:rsidP="00986055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553902" w:rsidRPr="00E26943" w:rsidRDefault="00553902" w:rsidP="00986055"/>
        </w:tc>
      </w:tr>
      <w:tr w:rsidR="00553902" w:rsidRPr="00E26943" w:rsidTr="00986055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553902" w:rsidRPr="00E26943" w:rsidRDefault="00553902" w:rsidP="00986055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553902" w:rsidRPr="00E26943" w:rsidRDefault="00553902" w:rsidP="00986055"/>
        </w:tc>
      </w:tr>
    </w:tbl>
    <w:p w:rsidR="00496F93" w:rsidRPr="00BF043A" w:rsidRDefault="006A5D77" w:rsidP="00496F93">
      <w:pPr>
        <w:pStyle w:val="2"/>
      </w:pPr>
      <w:r>
        <w:t>Altiumlib V1.6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496F93" w:rsidRPr="00E26943" w:rsidTr="00427894">
        <w:tc>
          <w:tcPr>
            <w:tcW w:w="1271" w:type="dxa"/>
            <w:shd w:val="clear" w:color="auto" w:fill="auto"/>
          </w:tcPr>
          <w:p w:rsidR="00496F93" w:rsidRPr="00E26943" w:rsidRDefault="00496F93" w:rsidP="00427894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496F93" w:rsidRPr="00E26943" w:rsidRDefault="00496F93" w:rsidP="00427894">
            <w:pPr>
              <w:jc w:val="center"/>
            </w:pPr>
            <w:r>
              <w:t>V1.6</w:t>
            </w:r>
          </w:p>
        </w:tc>
      </w:tr>
      <w:tr w:rsidR="00496F93" w:rsidRPr="00E26943" w:rsidTr="00427894">
        <w:tc>
          <w:tcPr>
            <w:tcW w:w="1271" w:type="dxa"/>
            <w:shd w:val="clear" w:color="auto" w:fill="auto"/>
          </w:tcPr>
          <w:p w:rsidR="00496F93" w:rsidRPr="00E26943" w:rsidRDefault="006A5D77" w:rsidP="00427894">
            <w:r>
              <w:rPr>
                <w:rFonts w:hint="eastAsia"/>
              </w:rPr>
              <w:t>发布</w:t>
            </w:r>
            <w:r w:rsidR="00496F93"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496F93" w:rsidRPr="00E26943" w:rsidRDefault="00496F93" w:rsidP="00427894">
            <w:pPr>
              <w:jc w:val="center"/>
            </w:pPr>
            <w:r>
              <w:t>2018.11.28</w:t>
            </w:r>
          </w:p>
        </w:tc>
      </w:tr>
      <w:tr w:rsidR="00496F93" w:rsidRPr="00E26943" w:rsidTr="00427894">
        <w:tc>
          <w:tcPr>
            <w:tcW w:w="1271" w:type="dxa"/>
            <w:shd w:val="clear" w:color="auto" w:fill="auto"/>
          </w:tcPr>
          <w:p w:rsidR="00496F93" w:rsidRPr="00E26943" w:rsidRDefault="00496F93" w:rsidP="00427894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496F93" w:rsidRPr="00E26943" w:rsidRDefault="00496F93" w:rsidP="00427894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496F93" w:rsidRPr="00E26943" w:rsidTr="00427894">
        <w:trPr>
          <w:trHeight w:val="956"/>
        </w:trPr>
        <w:tc>
          <w:tcPr>
            <w:tcW w:w="1271" w:type="dxa"/>
            <w:shd w:val="clear" w:color="auto" w:fill="auto"/>
            <w:vAlign w:val="center"/>
          </w:tcPr>
          <w:p w:rsidR="00496F93" w:rsidRPr="00E26943" w:rsidRDefault="00496F93" w:rsidP="00427894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496F93" w:rsidRDefault="00496F93" w:rsidP="00A1035A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Mis</w:t>
            </w:r>
            <w:r>
              <w:t>cellaneous</w:t>
            </w:r>
            <w:r>
              <w:t>库</w:t>
            </w:r>
            <w:r>
              <w:rPr>
                <w:rFonts w:hint="eastAsia"/>
              </w:rPr>
              <w:t>增加了电感、电容、电阻的</w:t>
            </w:r>
            <w:r>
              <w:rPr>
                <w:rFonts w:hint="eastAsia"/>
              </w:rPr>
              <w:t>0</w:t>
            </w:r>
            <w:r>
              <w:t>201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806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808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812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825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220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512</w:t>
            </w:r>
            <w:r>
              <w:t>等常用全系列封装</w:t>
            </w:r>
            <w:r>
              <w:rPr>
                <w:rFonts w:hint="eastAsia"/>
              </w:rPr>
              <w:t>。</w:t>
            </w:r>
          </w:p>
          <w:p w:rsidR="004754F0" w:rsidRDefault="004754F0" w:rsidP="00A1035A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Mis</w:t>
            </w:r>
            <w:r>
              <w:t>cellaneous</w:t>
            </w:r>
            <w:r>
              <w:t>库中二极管添加并调整了相关分类</w:t>
            </w:r>
            <w:r>
              <w:rPr>
                <w:rFonts w:hint="eastAsia"/>
              </w:rPr>
              <w:t>。使器件的分类更加精准。</w:t>
            </w:r>
          </w:p>
          <w:p w:rsidR="00496F93" w:rsidRDefault="00496F93" w:rsidP="00A1035A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Connector</w:t>
            </w:r>
            <w:r>
              <w:rPr>
                <w:rFonts w:hint="eastAsia"/>
              </w:rPr>
              <w:t>库中添加了</w:t>
            </w:r>
            <w:r>
              <w:rPr>
                <w:rFonts w:hint="eastAsia"/>
              </w:rPr>
              <w:t>x</w:t>
            </w:r>
            <w:r>
              <w:t>h2.54-6P</w:t>
            </w:r>
            <w:r>
              <w:t>器件并添加了对应的</w:t>
            </w:r>
            <w:r>
              <w:rPr>
                <w:rFonts w:hint="eastAsia"/>
              </w:rPr>
              <w:t>X</w:t>
            </w:r>
            <w:r>
              <w:t>H2.54_A_6P</w:t>
            </w:r>
            <w:r>
              <w:t>封装</w:t>
            </w:r>
            <w:r>
              <w:rPr>
                <w:rFonts w:hint="eastAsia"/>
              </w:rPr>
              <w:t>。</w:t>
            </w:r>
          </w:p>
          <w:p w:rsidR="00496F93" w:rsidRPr="00E26943" w:rsidRDefault="006A5D77" w:rsidP="00A1035A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I</w:t>
            </w:r>
            <w:r>
              <w:t>C</w:t>
            </w:r>
            <w:r>
              <w:t>库添加了</w:t>
            </w:r>
            <w:r>
              <w:rPr>
                <w:rFonts w:hint="eastAsia"/>
              </w:rPr>
              <w:t>B</w:t>
            </w:r>
            <w:r>
              <w:t>Q24600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t>TC3786</w:t>
            </w:r>
            <w:r>
              <w:rPr>
                <w:rFonts w:hint="eastAsia"/>
              </w:rPr>
              <w:t>、</w:t>
            </w:r>
            <w:r>
              <w:t>LM339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L431</w:t>
            </w:r>
            <w:r>
              <w:rPr>
                <w:rFonts w:hint="eastAsia"/>
              </w:rPr>
              <w:t>、</w:t>
            </w:r>
            <w:r>
              <w:t>A25L512</w:t>
            </w:r>
            <w:r>
              <w:t>等器件</w:t>
            </w:r>
            <w:r>
              <w:rPr>
                <w:rFonts w:hint="eastAsia"/>
              </w:rPr>
              <w:t>。</w:t>
            </w:r>
          </w:p>
        </w:tc>
      </w:tr>
      <w:tr w:rsidR="00496F93" w:rsidRPr="00E26943" w:rsidTr="00427894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496F93" w:rsidRPr="00E26943" w:rsidRDefault="00496F93" w:rsidP="00427894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496F93" w:rsidRPr="00E26943" w:rsidRDefault="00496F93" w:rsidP="00427894"/>
        </w:tc>
      </w:tr>
      <w:tr w:rsidR="00496F93" w:rsidRPr="00E26943" w:rsidTr="00427894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496F93" w:rsidRPr="00E26943" w:rsidRDefault="00496F93" w:rsidP="00427894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496F93" w:rsidRPr="00E26943" w:rsidRDefault="00496F93" w:rsidP="00427894"/>
        </w:tc>
      </w:tr>
    </w:tbl>
    <w:p w:rsidR="00496F93" w:rsidRDefault="00496F93" w:rsidP="00496F93"/>
    <w:p w:rsidR="00571E72" w:rsidRPr="00BF043A" w:rsidRDefault="00571E72" w:rsidP="00571E72">
      <w:pPr>
        <w:pStyle w:val="2"/>
      </w:pPr>
      <w:r>
        <w:lastRenderedPageBreak/>
        <w:t>Altiumlib V1.5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V1.5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6A5D77" w:rsidP="007C1CE4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F32D4C" w:rsidP="007C1CE4">
            <w:pPr>
              <w:jc w:val="center"/>
            </w:pPr>
            <w:r>
              <w:t>2018.11.07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571E72" w:rsidRPr="00E26943" w:rsidTr="007C1CE4">
        <w:trPr>
          <w:trHeight w:val="956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F32D4C" w:rsidRDefault="00F32D4C" w:rsidP="00F32D4C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Miscellaneous</w:t>
            </w:r>
            <w:r>
              <w:rPr>
                <w:rFonts w:hint="eastAsia"/>
              </w:rPr>
              <w:t>库中添加修正了</w:t>
            </w:r>
            <w:r>
              <w:rPr>
                <w:rFonts w:hint="eastAsia"/>
              </w:rPr>
              <w:t>MOS</w:t>
            </w:r>
            <w:r>
              <w:rPr>
                <w:rFonts w:hint="eastAsia"/>
              </w:rPr>
              <w:t>管的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封装。</w:t>
            </w:r>
          </w:p>
          <w:p w:rsidR="00F32D4C" w:rsidRDefault="00F32D4C" w:rsidP="00F32D4C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Connector</w:t>
            </w:r>
            <w:r>
              <w:rPr>
                <w:rFonts w:hint="eastAsia"/>
              </w:rPr>
              <w:t>库中添加了多种</w:t>
            </w:r>
            <w:r>
              <w:rPr>
                <w:rFonts w:hint="eastAsia"/>
              </w:rPr>
              <w:t>USB3.0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封装。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SCH</w:t>
            </w:r>
            <w:r>
              <w:rPr>
                <w:rFonts w:hint="eastAsia"/>
              </w:rPr>
              <w:t>库后续更新会完善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元件</w:t>
            </w:r>
            <w:r>
              <w:rPr>
                <w:rFonts w:hint="eastAsia"/>
              </w:rPr>
              <w:t>)</w:t>
            </w:r>
          </w:p>
          <w:p w:rsidR="00F32D4C" w:rsidRDefault="00F32D4C" w:rsidP="00F32D4C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Miscellaneous</w:t>
            </w:r>
            <w:r>
              <w:rPr>
                <w:rFonts w:hint="eastAsia"/>
              </w:rPr>
              <w:t>库中修改了多个封装引脚与</w:t>
            </w:r>
            <w:r>
              <w:rPr>
                <w:rFonts w:hint="eastAsia"/>
              </w:rPr>
              <w:t>SCH</w:t>
            </w:r>
            <w:r>
              <w:rPr>
                <w:rFonts w:hint="eastAsia"/>
              </w:rPr>
              <w:t>不对应的器件。</w:t>
            </w:r>
          </w:p>
          <w:p w:rsidR="00571E72" w:rsidRPr="00E26943" w:rsidRDefault="00F32D4C" w:rsidP="00F32D4C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Miscellaneous</w:t>
            </w:r>
            <w:r>
              <w:rPr>
                <w:rFonts w:hint="eastAsia"/>
              </w:rPr>
              <w:t>库中添加了</w:t>
            </w:r>
            <w:r>
              <w:rPr>
                <w:rFonts w:hint="eastAsia"/>
              </w:rPr>
              <w:t>SOD-323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封装。</w:t>
            </w:r>
          </w:p>
        </w:tc>
      </w:tr>
      <w:tr w:rsidR="00571E72" w:rsidRPr="00E26943" w:rsidTr="007C1CE4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  <w:tr w:rsidR="00571E72" w:rsidRPr="00E26943" w:rsidTr="007C1CE4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</w:tbl>
    <w:p w:rsidR="00571E72" w:rsidRPr="00571E72" w:rsidRDefault="00571E72" w:rsidP="00571E72"/>
    <w:p w:rsidR="00571E72" w:rsidRPr="00BF043A" w:rsidRDefault="00571E72" w:rsidP="00571E72">
      <w:pPr>
        <w:pStyle w:val="2"/>
      </w:pPr>
      <w:r>
        <w:t>Altiumlib V1.4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V1.4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6A5D77" w:rsidP="007C1CE4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2018.11.02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571E72" w:rsidRPr="00E26943" w:rsidTr="00F32D4C">
        <w:trPr>
          <w:trHeight w:val="219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571E72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 w:rsidRPr="00571E72">
              <w:rPr>
                <w:rFonts w:hint="eastAsia"/>
              </w:rPr>
              <w:t>IC</w:t>
            </w:r>
            <w:r w:rsidRPr="00571E72">
              <w:rPr>
                <w:rFonts w:hint="eastAsia"/>
              </w:rPr>
              <w:t>库添加</w:t>
            </w:r>
            <w:r w:rsidRPr="00571E72">
              <w:rPr>
                <w:rFonts w:hint="eastAsia"/>
              </w:rPr>
              <w:t>A25L512</w:t>
            </w:r>
            <w:r w:rsidRPr="00571E72">
              <w:rPr>
                <w:rFonts w:hint="eastAsia"/>
              </w:rPr>
              <w:t>芯片。</w:t>
            </w:r>
          </w:p>
        </w:tc>
      </w:tr>
      <w:tr w:rsidR="00571E72" w:rsidRPr="00E26943" w:rsidTr="007C1CE4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  <w:tr w:rsidR="00571E72" w:rsidRPr="00E26943" w:rsidTr="007C1CE4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</w:tbl>
    <w:p w:rsidR="00571E72" w:rsidRPr="00571E72" w:rsidRDefault="00571E72" w:rsidP="00571E72"/>
    <w:p w:rsidR="00571E72" w:rsidRPr="00BF043A" w:rsidRDefault="00571E72" w:rsidP="00571E72">
      <w:pPr>
        <w:pStyle w:val="2"/>
      </w:pPr>
      <w:r>
        <w:t>Altiumlib V1.3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V1.3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6A5D77" w:rsidP="007C1CE4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2018.10.30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571E72" w:rsidRPr="00E26943" w:rsidTr="00F32D4C">
        <w:trPr>
          <w:trHeight w:val="274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571E72" w:rsidRDefault="00571E72" w:rsidP="00571E7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Connector</w:t>
            </w:r>
            <w:r>
              <w:rPr>
                <w:rFonts w:hint="eastAsia"/>
              </w:rPr>
              <w:t>库添加</w:t>
            </w:r>
            <w:r>
              <w:rPr>
                <w:rFonts w:hint="eastAsia"/>
              </w:rPr>
              <w:t xml:space="preserve">EDG-3.81-2P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Header,15/2EDG,16-Pin</w:t>
            </w:r>
            <w:r>
              <w:rPr>
                <w:rFonts w:hint="eastAsia"/>
              </w:rPr>
              <w:t>器件。</w:t>
            </w:r>
          </w:p>
          <w:p w:rsidR="00571E72" w:rsidRDefault="00571E72" w:rsidP="00571E7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库添加</w:t>
            </w:r>
            <w:r>
              <w:rPr>
                <w:rFonts w:hint="eastAsia"/>
              </w:rPr>
              <w:t>BQ24600</w:t>
            </w:r>
            <w:r>
              <w:rPr>
                <w:rFonts w:hint="eastAsia"/>
              </w:rPr>
              <w:t>芯片，并增加对应的</w:t>
            </w:r>
            <w:r>
              <w:rPr>
                <w:rFonts w:hint="eastAsia"/>
              </w:rPr>
              <w:t>VQFN-16 PCB</w:t>
            </w:r>
            <w:r>
              <w:rPr>
                <w:rFonts w:hint="eastAsia"/>
              </w:rPr>
              <w:t>封装。</w:t>
            </w:r>
          </w:p>
          <w:p w:rsidR="00571E72" w:rsidRDefault="00571E72" w:rsidP="00571E7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BSZ123N08N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Miscellaneous</w:t>
            </w:r>
            <w:r>
              <w:rPr>
                <w:rFonts w:hint="eastAsia"/>
              </w:rPr>
              <w:t>库，并增加</w:t>
            </w:r>
            <w:r>
              <w:rPr>
                <w:rFonts w:hint="eastAsia"/>
              </w:rPr>
              <w:t>MOS</w:t>
            </w:r>
            <w:r>
              <w:rPr>
                <w:rFonts w:hint="eastAsia"/>
              </w:rPr>
              <w:t>封装的</w:t>
            </w:r>
            <w:r>
              <w:rPr>
                <w:rFonts w:hint="eastAsia"/>
              </w:rPr>
              <w:t>PowerPAK-SO-8 PCB</w:t>
            </w:r>
            <w:r>
              <w:rPr>
                <w:rFonts w:hint="eastAsia"/>
              </w:rPr>
              <w:t>封装。</w:t>
            </w:r>
          </w:p>
          <w:p w:rsidR="00571E72" w:rsidRDefault="00571E72" w:rsidP="00571E7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库添加</w:t>
            </w:r>
            <w:r>
              <w:rPr>
                <w:rFonts w:hint="eastAsia"/>
              </w:rPr>
              <w:t>LTC3786</w:t>
            </w:r>
            <w:r>
              <w:rPr>
                <w:rFonts w:hint="eastAsia"/>
              </w:rPr>
              <w:t>芯片，并增加对应的</w:t>
            </w:r>
            <w:r>
              <w:rPr>
                <w:rFonts w:hint="eastAsia"/>
              </w:rPr>
              <w:t>QFN-16_3x3x05P PCB</w:t>
            </w:r>
            <w:r>
              <w:rPr>
                <w:rFonts w:hint="eastAsia"/>
              </w:rPr>
              <w:t>封装。</w:t>
            </w:r>
          </w:p>
          <w:p w:rsidR="00571E72" w:rsidRPr="00E26943" w:rsidRDefault="00571E72" w:rsidP="00571E7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库添加</w:t>
            </w:r>
            <w:r>
              <w:rPr>
                <w:rFonts w:hint="eastAsia"/>
              </w:rPr>
              <w:t>LM339</w:t>
            </w:r>
            <w:r>
              <w:rPr>
                <w:rFonts w:hint="eastAsia"/>
              </w:rPr>
              <w:t>芯片，并增加对应的</w:t>
            </w:r>
            <w:r>
              <w:rPr>
                <w:rFonts w:hint="eastAsia"/>
              </w:rPr>
              <w:t>SOIC-14_150mil</w:t>
            </w:r>
            <w:r>
              <w:rPr>
                <w:rFonts w:hint="eastAsia"/>
              </w:rPr>
              <w:t>封装。</w:t>
            </w:r>
          </w:p>
        </w:tc>
      </w:tr>
      <w:tr w:rsidR="00571E72" w:rsidRPr="00E26943" w:rsidTr="007C1CE4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  <w:tr w:rsidR="00571E72" w:rsidRPr="00E26943" w:rsidTr="007C1CE4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</w:tbl>
    <w:p w:rsidR="00571E72" w:rsidRPr="00571E72" w:rsidRDefault="00571E72" w:rsidP="00571E72"/>
    <w:p w:rsidR="00571E72" w:rsidRPr="00BF043A" w:rsidRDefault="00571E72" w:rsidP="00571E72">
      <w:pPr>
        <w:pStyle w:val="2"/>
      </w:pPr>
      <w:r>
        <w:lastRenderedPageBreak/>
        <w:t>Altiumlib V1.2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V1.2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6A5D77" w:rsidP="007C1CE4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2018.10.22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571E72" w:rsidRPr="00E26943" w:rsidTr="00F32D4C">
        <w:trPr>
          <w:trHeight w:val="251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571E72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571E72">
              <w:rPr>
                <w:rFonts w:hint="eastAsia"/>
              </w:rPr>
              <w:t>完善更改</w:t>
            </w:r>
            <w:r w:rsidRPr="00571E72">
              <w:rPr>
                <w:rFonts w:hint="eastAsia"/>
              </w:rPr>
              <w:t>Miscellaneous PCB</w:t>
            </w:r>
            <w:r w:rsidRPr="00571E72">
              <w:rPr>
                <w:rFonts w:hint="eastAsia"/>
              </w:rPr>
              <w:t>封装库中</w:t>
            </w:r>
            <w:r w:rsidRPr="00571E72">
              <w:rPr>
                <w:rFonts w:hint="eastAsia"/>
              </w:rPr>
              <w:t>XTAL-HC49SMD</w:t>
            </w:r>
            <w:r w:rsidRPr="00571E72">
              <w:rPr>
                <w:rFonts w:hint="eastAsia"/>
              </w:rPr>
              <w:t>的封装。</w:t>
            </w:r>
          </w:p>
        </w:tc>
      </w:tr>
      <w:tr w:rsidR="00571E72" w:rsidRPr="00E26943" w:rsidTr="007C1CE4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  <w:tr w:rsidR="00571E72" w:rsidRPr="00E26943" w:rsidTr="007C1CE4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</w:tbl>
    <w:p w:rsidR="00571E72" w:rsidRPr="00571E72" w:rsidRDefault="00571E72" w:rsidP="00571E72"/>
    <w:p w:rsidR="00BF043A" w:rsidRPr="00BF043A" w:rsidRDefault="00571E72" w:rsidP="00BF043A">
      <w:pPr>
        <w:pStyle w:val="2"/>
      </w:pPr>
      <w:r w:rsidRPr="00571E72">
        <w:t>Altiumlib V1.1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056C06" w:rsidRPr="00E26943" w:rsidTr="00E26943">
        <w:tc>
          <w:tcPr>
            <w:tcW w:w="1271" w:type="dxa"/>
            <w:shd w:val="clear" w:color="auto" w:fill="auto"/>
          </w:tcPr>
          <w:p w:rsidR="00056C06" w:rsidRPr="00E26943" w:rsidRDefault="00056C06" w:rsidP="004358BA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056C06" w:rsidRPr="00E26943" w:rsidRDefault="00571E72" w:rsidP="00536133">
            <w:pPr>
              <w:jc w:val="center"/>
            </w:pPr>
            <w:r w:rsidRPr="00571E72">
              <w:t>V1.1</w:t>
            </w:r>
          </w:p>
        </w:tc>
      </w:tr>
      <w:tr w:rsidR="00F37DC5" w:rsidRPr="00E26943" w:rsidTr="00E26943">
        <w:tc>
          <w:tcPr>
            <w:tcW w:w="1271" w:type="dxa"/>
            <w:shd w:val="clear" w:color="auto" w:fill="auto"/>
          </w:tcPr>
          <w:p w:rsidR="004358BA" w:rsidRPr="00E26943" w:rsidRDefault="006A5D77" w:rsidP="004358BA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4358BA" w:rsidRPr="00E26943" w:rsidRDefault="00571E72" w:rsidP="00536133">
            <w:pPr>
              <w:jc w:val="center"/>
            </w:pPr>
            <w:r w:rsidRPr="00571E72">
              <w:t>2018.10.17</w:t>
            </w:r>
          </w:p>
        </w:tc>
      </w:tr>
      <w:tr w:rsidR="00F37DC5" w:rsidRPr="00E26943" w:rsidTr="00E26943">
        <w:tc>
          <w:tcPr>
            <w:tcW w:w="1271" w:type="dxa"/>
            <w:shd w:val="clear" w:color="auto" w:fill="auto"/>
          </w:tcPr>
          <w:p w:rsidR="004358BA" w:rsidRPr="00E26943" w:rsidRDefault="004358BA" w:rsidP="004358BA">
            <w:r w:rsidRPr="00E26943">
              <w:rPr>
                <w:rFonts w:hint="eastAsia"/>
              </w:rPr>
              <w:t>修改人</w:t>
            </w:r>
            <w:r w:rsidR="00056C06" w:rsidRPr="00E26943">
              <w:rPr>
                <w:rFonts w:hint="eastAsia"/>
              </w:rPr>
              <w:t>员</w:t>
            </w:r>
          </w:p>
        </w:tc>
        <w:tc>
          <w:tcPr>
            <w:tcW w:w="7025" w:type="dxa"/>
            <w:shd w:val="clear" w:color="auto" w:fill="auto"/>
          </w:tcPr>
          <w:p w:rsidR="004358BA" w:rsidRPr="00E26943" w:rsidRDefault="00571E72" w:rsidP="00536133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F37DC5" w:rsidRPr="00E26943" w:rsidTr="00E26943">
        <w:trPr>
          <w:trHeight w:val="956"/>
        </w:trPr>
        <w:tc>
          <w:tcPr>
            <w:tcW w:w="1271" w:type="dxa"/>
            <w:shd w:val="clear" w:color="auto" w:fill="auto"/>
            <w:vAlign w:val="center"/>
          </w:tcPr>
          <w:p w:rsidR="004358BA" w:rsidRPr="00E26943" w:rsidRDefault="004358BA" w:rsidP="00056C06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4358BA" w:rsidRDefault="00571E72" w:rsidP="004358BA">
            <w:r w:rsidRPr="00571E72">
              <w:rPr>
                <w:rFonts w:hint="eastAsia"/>
              </w:rPr>
              <w:t>MCU PCB</w:t>
            </w:r>
            <w:r w:rsidRPr="00571E72">
              <w:rPr>
                <w:rFonts w:hint="eastAsia"/>
              </w:rPr>
              <w:t>封装库更新：</w:t>
            </w:r>
          </w:p>
          <w:p w:rsidR="00571E72" w:rsidRDefault="00571E72" w:rsidP="00571E72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TQFN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 -&gt; TQFN-16_2.5x2.5x04P TQFN-16_4x4x065P TQFN-20_2.5x4.5x05P TQFN-24_EP_4x5x05P </w:t>
            </w:r>
          </w:p>
          <w:p w:rsidR="00571E72" w:rsidRDefault="00571E72" w:rsidP="00571E72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TQFP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 -&gt; TQFP-32_5x5x05P TQFP-48_7x7x05P TQFP-52_10x10x065P TQFP-64_10x10x05P TQFP-64_14x14x08P TQFP-80_12x12x05P TQFP-100_12x12x04P TQFP-100_14x20x065P TQFP-128_14x14x04P TQFP-128_20x14x05P TQFP-144_20x20x05P</w:t>
            </w:r>
          </w:p>
          <w:p w:rsidR="00571E72" w:rsidRDefault="00571E72" w:rsidP="00571E72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UFQFPN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 -&gt; UFQFPN-20 UFQFPN-48</w:t>
            </w:r>
          </w:p>
          <w:p w:rsidR="00571E72" w:rsidRPr="00E26943" w:rsidRDefault="00571E72" w:rsidP="00571E72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VFBGA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 -&gt; VFBGA-20 VFBGA-48 VFBGA-54_8x14MM VFBGA-63</w:t>
            </w:r>
          </w:p>
        </w:tc>
      </w:tr>
      <w:tr w:rsidR="00566798" w:rsidRPr="00E26943" w:rsidTr="00566798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566798" w:rsidRPr="00E26943" w:rsidRDefault="00566798" w:rsidP="00566798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566798" w:rsidRPr="00E26943" w:rsidRDefault="00566798" w:rsidP="004358BA"/>
        </w:tc>
      </w:tr>
      <w:tr w:rsidR="00F37DC5" w:rsidRPr="00E26943" w:rsidTr="00571E72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4358BA" w:rsidRPr="00E26943" w:rsidRDefault="004358BA" w:rsidP="00056C06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4358BA" w:rsidRPr="00E26943" w:rsidRDefault="004358BA" w:rsidP="004358BA"/>
        </w:tc>
      </w:tr>
    </w:tbl>
    <w:p w:rsidR="00571E72" w:rsidRPr="00BF043A" w:rsidRDefault="00571E72" w:rsidP="00571E72">
      <w:pPr>
        <w:pStyle w:val="2"/>
      </w:pPr>
      <w:r>
        <w:t>Altiumlib V1.0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t>更新版本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t>V1.0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6A5D77" w:rsidP="007C1CE4">
            <w:r>
              <w:rPr>
                <w:rFonts w:hint="eastAsia"/>
              </w:rPr>
              <w:t>发布</w:t>
            </w:r>
            <w:r w:rsidRPr="00E26943">
              <w:t>日期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71E72" w:rsidRPr="00E26943" w:rsidTr="007C1CE4">
        <w:tc>
          <w:tcPr>
            <w:tcW w:w="1271" w:type="dxa"/>
            <w:shd w:val="clear" w:color="auto" w:fill="auto"/>
          </w:tcPr>
          <w:p w:rsidR="00571E72" w:rsidRPr="00E26943" w:rsidRDefault="00571E72" w:rsidP="007C1CE4">
            <w:r w:rsidRPr="00E26943">
              <w:rPr>
                <w:rFonts w:hint="eastAsia"/>
              </w:rPr>
              <w:t>修改人员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>
            <w:pPr>
              <w:jc w:val="center"/>
            </w:pPr>
            <w:r w:rsidRPr="00571E72">
              <w:rPr>
                <w:rFonts w:hint="eastAsia"/>
              </w:rPr>
              <w:t>李万鑫</w:t>
            </w:r>
          </w:p>
        </w:tc>
      </w:tr>
      <w:tr w:rsidR="00571E72" w:rsidRPr="00E26943" w:rsidTr="00F32D4C">
        <w:trPr>
          <w:trHeight w:val="295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更改内容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571E72">
            <w:pPr>
              <w:jc w:val="left"/>
            </w:pPr>
            <w:r>
              <w:t>结合本人原版本器件库整理版本</w:t>
            </w:r>
            <w:r>
              <w:rPr>
                <w:rFonts w:hint="eastAsia"/>
              </w:rPr>
              <w:t>。</w:t>
            </w:r>
          </w:p>
        </w:tc>
      </w:tr>
      <w:tr w:rsidR="00571E72" w:rsidRPr="00E26943" w:rsidTr="007C1CE4">
        <w:trPr>
          <w:trHeight w:val="325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pPr>
              <w:jc w:val="left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  <w:tr w:rsidR="00571E72" w:rsidRPr="00E26943" w:rsidTr="007C1CE4">
        <w:trPr>
          <w:trHeight w:val="326"/>
        </w:trPr>
        <w:tc>
          <w:tcPr>
            <w:tcW w:w="1271" w:type="dxa"/>
            <w:shd w:val="clear" w:color="auto" w:fill="auto"/>
            <w:vAlign w:val="center"/>
          </w:tcPr>
          <w:p w:rsidR="00571E72" w:rsidRPr="00E26943" w:rsidRDefault="00571E72" w:rsidP="007C1CE4">
            <w:r w:rsidRPr="00E26943">
              <w:rPr>
                <w:rFonts w:hint="eastAsia"/>
              </w:rPr>
              <w:t>已知问题</w:t>
            </w:r>
          </w:p>
        </w:tc>
        <w:tc>
          <w:tcPr>
            <w:tcW w:w="7025" w:type="dxa"/>
            <w:shd w:val="clear" w:color="auto" w:fill="auto"/>
          </w:tcPr>
          <w:p w:rsidR="00571E72" w:rsidRPr="00E26943" w:rsidRDefault="00571E72" w:rsidP="007C1CE4"/>
        </w:tc>
      </w:tr>
    </w:tbl>
    <w:p w:rsidR="004358BA" w:rsidRPr="004358BA" w:rsidRDefault="004358BA" w:rsidP="004358BA"/>
    <w:sectPr w:rsidR="004358BA" w:rsidRPr="004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D22" w:rsidRDefault="00E42D22" w:rsidP="00536133">
      <w:r>
        <w:separator/>
      </w:r>
    </w:p>
  </w:endnote>
  <w:endnote w:type="continuationSeparator" w:id="0">
    <w:p w:rsidR="00E42D22" w:rsidRDefault="00E42D22" w:rsidP="0053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D22" w:rsidRDefault="00E42D22" w:rsidP="00536133">
      <w:r>
        <w:separator/>
      </w:r>
    </w:p>
  </w:footnote>
  <w:footnote w:type="continuationSeparator" w:id="0">
    <w:p w:rsidR="00E42D22" w:rsidRDefault="00E42D22" w:rsidP="00536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4C54"/>
    <w:multiLevelType w:val="hybridMultilevel"/>
    <w:tmpl w:val="68D89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A7D96"/>
    <w:multiLevelType w:val="hybridMultilevel"/>
    <w:tmpl w:val="835E2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103D3"/>
    <w:multiLevelType w:val="hybridMultilevel"/>
    <w:tmpl w:val="D2324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54C7A"/>
    <w:multiLevelType w:val="hybridMultilevel"/>
    <w:tmpl w:val="548CE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716830"/>
    <w:multiLevelType w:val="hybridMultilevel"/>
    <w:tmpl w:val="6B865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2B0814"/>
    <w:multiLevelType w:val="hybridMultilevel"/>
    <w:tmpl w:val="68D89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166E04"/>
    <w:multiLevelType w:val="hybridMultilevel"/>
    <w:tmpl w:val="A0D44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A3F5B"/>
    <w:multiLevelType w:val="hybridMultilevel"/>
    <w:tmpl w:val="68D89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C0"/>
    <w:rsid w:val="00056C06"/>
    <w:rsid w:val="001F274D"/>
    <w:rsid w:val="00292719"/>
    <w:rsid w:val="004358BA"/>
    <w:rsid w:val="004754F0"/>
    <w:rsid w:val="00496F93"/>
    <w:rsid w:val="00510FF8"/>
    <w:rsid w:val="00536133"/>
    <w:rsid w:val="00553902"/>
    <w:rsid w:val="00566798"/>
    <w:rsid w:val="00571E72"/>
    <w:rsid w:val="005840FD"/>
    <w:rsid w:val="005B4FE5"/>
    <w:rsid w:val="006A5D77"/>
    <w:rsid w:val="008C26BB"/>
    <w:rsid w:val="00943697"/>
    <w:rsid w:val="009C0666"/>
    <w:rsid w:val="00A1035A"/>
    <w:rsid w:val="00BF043A"/>
    <w:rsid w:val="00E26943"/>
    <w:rsid w:val="00E42D22"/>
    <w:rsid w:val="00E72316"/>
    <w:rsid w:val="00E94C72"/>
    <w:rsid w:val="00F25EC0"/>
    <w:rsid w:val="00F32D4C"/>
    <w:rsid w:val="00F3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1699"/>
  <w15:chartTrackingRefBased/>
  <w15:docId w15:val="{FBB1C3DA-1992-46D4-ACD5-F482095A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5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43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358B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35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53613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536133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BF043A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571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44;&#21496;&#30456;&#20851;\&#27169;&#26495;%20-%20&#30005;&#36335;&#22270;&#26356;&#26032;&#35760;&#2440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 - 电路图更新记录.dot</Template>
  <TotalTime>42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930914</dc:creator>
  <cp:keywords/>
  <dc:description/>
  <cp:lastModifiedBy>XXH</cp:lastModifiedBy>
  <cp:revision>8</cp:revision>
  <dcterms:created xsi:type="dcterms:W3CDTF">2018-11-28T12:09:00Z</dcterms:created>
  <dcterms:modified xsi:type="dcterms:W3CDTF">2019-01-16T12:16:00Z</dcterms:modified>
</cp:coreProperties>
</file>